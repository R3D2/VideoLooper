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A77A01" w:rsidRDefault="00284C98">
          <w:pPr>
            <w:rPr>
              <w:kern w:val="28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7696" behindDoc="1" locked="0" layoutInCell="1" allowOverlap="1" wp14:anchorId="3A31A8FE" wp14:editId="1E2CEA53">
                <wp:simplePos x="0" y="0"/>
                <wp:positionH relativeFrom="column">
                  <wp:posOffset>-209550</wp:posOffset>
                </wp:positionH>
                <wp:positionV relativeFrom="paragraph">
                  <wp:posOffset>-233680</wp:posOffset>
                </wp:positionV>
                <wp:extent cx="6524625" cy="6696075"/>
                <wp:effectExtent l="0" t="0" r="9525" b="9525"/>
                <wp:wrapNone/>
                <wp:docPr id="7" name="Image 7" descr="C:\Cours\Dropbox\TDS\VideoLooper\documentation\video.loop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Cours\Dropbox\TDS\VideoLooper\documentation\video.loop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4625" cy="669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2EAF" w:rsidRPr="003D2EAF" w:rsidRDefault="00284C9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292934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w:t xml:space="preserve"> </w:t>
          </w:r>
          <w:r w:rsidR="002473C2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C98AA91" wp14:editId="77D43CA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43000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73C2" w:rsidRDefault="002473C2">
                                <w:r>
                                  <w:t>Technicien 1</w:t>
                                </w:r>
                                <w:r w:rsidRPr="002473C2">
                                  <w:rPr>
                                    <w:vertAlign w:val="superscript"/>
                                  </w:rPr>
                                  <w:t>ère</w:t>
                                </w:r>
                                <w:r>
                                  <w:t xml:space="preserve"> année 2015</w:t>
                                </w:r>
                              </w:p>
                              <w:p w:rsidR="002473C2" w:rsidRPr="002473C2" w:rsidRDefault="002473C2">
                                <w:r>
                                  <w:t>Travail de semestre</w:t>
                                </w:r>
                              </w:p>
                              <w:p w:rsidR="00A77A01" w:rsidRDefault="002473C2">
                                <w:r>
                                  <w:t xml:space="preserve">CFPT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4" o:spid="_x0000_s1026" type="#_x0000_t202" style="position:absolute;margin-left:0;margin-top:0;width:473.75pt;height:90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" filled="f" stroked="f">
                    <v:textbox>
                      <w:txbxContent>
                        <w:p w:rsidR="002473C2" w:rsidRDefault="002473C2">
                          <w:r>
                            <w:t>Technicien 1</w:t>
                          </w:r>
                          <w:r w:rsidRPr="002473C2">
                            <w:rPr>
                              <w:vertAlign w:val="superscript"/>
                            </w:rPr>
                            <w:t>ère</w:t>
                          </w:r>
                          <w:r>
                            <w:t xml:space="preserve"> année 2015</w:t>
                          </w:r>
                        </w:p>
                        <w:p w:rsidR="002473C2" w:rsidRPr="002473C2" w:rsidRDefault="002473C2">
                          <w:r>
                            <w:t>Travail de semestre</w:t>
                          </w:r>
                        </w:p>
                        <w:p w:rsidR="00A77A01" w:rsidRDefault="002473C2">
                          <w:r>
                            <w:t xml:space="preserve">CFPT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5144D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28CD120" wp14:editId="6F3F576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77A01" w:rsidRDefault="005839BE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3C2">
                                      <w:t>Samuel Cardoso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27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" filled="f" stroked="f">
                    <v:textbox>
                      <w:txbxContent>
                        <w:p w:rsidR="00A77A01" w:rsidRDefault="00861AB6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73C2">
                                <w:t>Samuel Cardoso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5144D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57B8863" wp14:editId="7F2C1A4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77A01" w:rsidRDefault="005839BE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56"/>
                                    </w:rPr>
                                    <w:alias w:val="Titr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3C2" w:rsidRPr="008124B9">
                                      <w:rPr>
                                        <w:b/>
                                        <w:sz w:val="56"/>
                                      </w:rPr>
                                      <w:t>VideoLooper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" filled="f" stroked="f">
                    <v:textbox>
                      <w:txbxContent>
                        <w:p w:rsidR="00A77A01" w:rsidRDefault="00861AB6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b/>
                                <w:sz w:val="56"/>
                              </w:rPr>
                              <w:alias w:val="Titr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73C2" w:rsidRPr="008124B9">
                                <w:rPr>
                                  <w:b/>
                                  <w:sz w:val="56"/>
                                </w:rPr>
                                <w:t>VideoLooper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5144D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9F8E73D" wp14:editId="3CCBFA1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8890" b="889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2533c [3215]" stroked="f">
                    <w10:wrap anchorx="margin" anchory="margin"/>
                  </v:rect>
                </w:pict>
              </mc:Fallback>
            </mc:AlternateContent>
          </w:r>
          <w:r w:rsidR="0035144D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845D92F" wp14:editId="2AA9CCF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#292934 [3213]" stroked="f">
                    <w10:wrap anchorx="margin" anchory="margin"/>
                  </v:rect>
                </w:pict>
              </mc:Fallback>
            </mc:AlternateContent>
          </w:r>
          <w:r w:rsidR="0035144D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F2836E8" wp14:editId="54CF37B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#292934 [3213]">
                    <w10:wrap anchorx="margin" anchory="margin"/>
                  </v:rect>
                </w:pict>
              </mc:Fallback>
            </mc:AlternateContent>
          </w:r>
          <w:r w:rsidR="0035144D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  <w:lang w:val="fr-FR"/>
        </w:rPr>
        <w:id w:val="111725928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D2EAF" w:rsidRDefault="003D2EAF">
          <w:pPr>
            <w:pStyle w:val="En-ttedetabledesmatires"/>
          </w:pPr>
          <w:r>
            <w:rPr>
              <w:lang w:val="fr-FR"/>
            </w:rPr>
            <w:t>Contenu</w:t>
          </w:r>
          <w:bookmarkStart w:id="0" w:name="_GoBack"/>
          <w:bookmarkEnd w:id="0"/>
        </w:p>
        <w:p w:rsidR="00D44518" w:rsidRDefault="003D2EAF">
          <w:pPr>
            <w:pStyle w:val="TM1"/>
            <w:tabs>
              <w:tab w:val="right" w:leader="dot" w:pos="9797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01898" w:history="1">
            <w:r w:rsidR="00D44518" w:rsidRPr="005A580B">
              <w:rPr>
                <w:rStyle w:val="Lienhypertexte"/>
                <w:noProof/>
              </w:rPr>
              <w:t>Analyse préliminaire</w:t>
            </w:r>
            <w:r w:rsidR="00D44518">
              <w:rPr>
                <w:noProof/>
                <w:webHidden/>
              </w:rPr>
              <w:tab/>
            </w:r>
            <w:r w:rsidR="00D44518">
              <w:rPr>
                <w:noProof/>
                <w:webHidden/>
              </w:rPr>
              <w:fldChar w:fldCharType="begin"/>
            </w:r>
            <w:r w:rsidR="00D44518">
              <w:rPr>
                <w:noProof/>
                <w:webHidden/>
              </w:rPr>
              <w:instrText xml:space="preserve"> PAGEREF _Toc414401898 \h </w:instrText>
            </w:r>
            <w:r w:rsidR="00D44518">
              <w:rPr>
                <w:noProof/>
                <w:webHidden/>
              </w:rPr>
            </w:r>
            <w:r w:rsidR="00D44518">
              <w:rPr>
                <w:noProof/>
                <w:webHidden/>
              </w:rPr>
              <w:fldChar w:fldCharType="separate"/>
            </w:r>
            <w:r w:rsidR="00D44518">
              <w:rPr>
                <w:noProof/>
                <w:webHidden/>
              </w:rPr>
              <w:t>2</w:t>
            </w:r>
            <w:r w:rsidR="00D44518"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2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899" w:history="1">
            <w:r w:rsidRPr="005A580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2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0" w:history="1">
            <w:r w:rsidRPr="005A580B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3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1" w:history="1">
            <w:r w:rsidRPr="005A580B">
              <w:rPr>
                <w:rStyle w:val="Lienhypertexte"/>
                <w:noProof/>
              </w:rPr>
              <w:t>Superviseur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3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2" w:history="1">
            <w:r w:rsidRPr="005A580B">
              <w:rPr>
                <w:rStyle w:val="Lienhypertexte"/>
                <w:noProof/>
                <w:lang w:val="fr-FR"/>
              </w:rPr>
              <w:t>Eleves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2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3" w:history="1">
            <w:r w:rsidRPr="005A580B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1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4" w:history="1">
            <w:r w:rsidRPr="005A580B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2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5" w:history="1">
            <w:r w:rsidRPr="005A580B">
              <w:rPr>
                <w:rStyle w:val="Lienhypertexte"/>
                <w:noProof/>
              </w:rPr>
              <w:t>Analyse concurrentielle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2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6" w:history="1">
            <w:r w:rsidRPr="005A580B">
              <w:rPr>
                <w:rStyle w:val="Lienhypertexte"/>
                <w:noProof/>
              </w:rPr>
              <w:t>Cahier des charges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3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7" w:history="1">
            <w:r w:rsidRPr="005A580B">
              <w:rPr>
                <w:rStyle w:val="Lienhypertexte"/>
                <w:noProof/>
              </w:rPr>
              <w:t>Définition de l’audience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3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8" w:history="1">
            <w:r w:rsidRPr="005A580B">
              <w:rPr>
                <w:rStyle w:val="Lienhypertexte"/>
                <w:noProof/>
              </w:rPr>
              <w:t>Définition du contenu et de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3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09" w:history="1">
            <w:r w:rsidRPr="005A580B">
              <w:rPr>
                <w:rStyle w:val="Lienhypertexte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3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0" w:history="1">
            <w:r w:rsidRPr="005A580B">
              <w:rPr>
                <w:rStyle w:val="Lienhypertexte"/>
                <w:noProof/>
              </w:rPr>
              <w:t>Détermination des  points faibles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1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1" w:history="1">
            <w:r w:rsidRPr="005A580B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2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2" w:history="1">
            <w:r w:rsidRPr="005A580B">
              <w:rPr>
                <w:rStyle w:val="Lienhypertexte"/>
                <w:noProof/>
              </w:rPr>
              <w:t>Définition de 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2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3" w:history="1">
            <w:r w:rsidRPr="005A580B">
              <w:rPr>
                <w:rStyle w:val="Lienhypertexte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1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4" w:history="1">
            <w:r w:rsidRPr="005A580B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1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5" w:history="1">
            <w:r w:rsidRPr="005A580B">
              <w:rPr>
                <w:rStyle w:val="Lienhypertexte"/>
                <w:noProof/>
              </w:rPr>
              <w:t>La vie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1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6" w:history="1">
            <w:r w:rsidRPr="005A580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18" w:rsidRDefault="00D44518">
          <w:pPr>
            <w:pStyle w:val="TM1"/>
            <w:tabs>
              <w:tab w:val="right" w:leader="dot" w:pos="9797"/>
            </w:tabs>
            <w:rPr>
              <w:noProof/>
              <w:lang w:val="en-US" w:eastAsia="en-US"/>
            </w:rPr>
          </w:pPr>
          <w:hyperlink w:anchor="_Toc414401917" w:history="1">
            <w:r w:rsidRPr="005A580B">
              <w:rPr>
                <w:rStyle w:val="Lienhypertexte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AF" w:rsidRDefault="003D2EAF">
          <w:r>
            <w:rPr>
              <w:b/>
              <w:bCs/>
              <w:lang w:val="fr-FR"/>
            </w:rPr>
            <w:fldChar w:fldCharType="end"/>
          </w:r>
        </w:p>
      </w:sdtContent>
    </w:sdt>
    <w:p w:rsidR="003D2EAF" w:rsidRDefault="003D2EAF">
      <w:pPr>
        <w:spacing w:line="276" w:lineRule="auto"/>
      </w:pPr>
      <w:r>
        <w:br w:type="page"/>
      </w:r>
    </w:p>
    <w:p w:rsidR="006E7355" w:rsidRDefault="00620008" w:rsidP="006E7355">
      <w:pPr>
        <w:pStyle w:val="Titre1"/>
      </w:pPr>
      <w:bookmarkStart w:id="1" w:name="_Toc414401898"/>
      <w:r>
        <w:lastRenderedPageBreak/>
        <w:t>An</w:t>
      </w:r>
      <w:r w:rsidR="006E7355">
        <w:t>alyse préliminaire</w:t>
      </w:r>
      <w:bookmarkEnd w:id="1"/>
    </w:p>
    <w:p w:rsidR="006E7355" w:rsidRDefault="008124B9" w:rsidP="00F378C9">
      <w:pPr>
        <w:pStyle w:val="Titre2"/>
        <w:ind w:left="720"/>
      </w:pPr>
      <w:bookmarkStart w:id="2" w:name="_Toc414401899"/>
      <w:r>
        <w:t>Introduction</w:t>
      </w:r>
      <w:bookmarkEnd w:id="2"/>
    </w:p>
    <w:p w:rsidR="00120F28" w:rsidRPr="00AC6144" w:rsidRDefault="00AC6144" w:rsidP="00120F28">
      <w:pPr>
        <w:ind w:left="720"/>
      </w:pPr>
      <w:r>
        <w:t>Le but de ce travail de semestre est de concevoir une application affichant la webcam d’un utilisateur. Celui-ci après la pression d’un bouton, enclenchera l’enregistrement de séquence de 3, 5 ou 10 secondes</w:t>
      </w:r>
      <w:r w:rsidR="00120F28">
        <w:t xml:space="preserve"> à partir de l’image de sa webcam</w:t>
      </w:r>
      <w:r>
        <w:t xml:space="preserve">. L’application assemblera ces séquences entre elle et affichera le rendu en temps réel, ceci afin de développer une sorte de </w:t>
      </w:r>
      <w:r w:rsidR="00120F28">
        <w:t>boucle vidéo.</w:t>
      </w:r>
    </w:p>
    <w:p w:rsidR="00F378C9" w:rsidRDefault="00F378C9" w:rsidP="00F378C9">
      <w:pPr>
        <w:pStyle w:val="Titre2"/>
        <w:ind w:left="720"/>
      </w:pPr>
      <w:bookmarkStart w:id="3" w:name="_Toc414401900"/>
      <w:r>
        <w:t>Organisation</w:t>
      </w:r>
      <w:bookmarkEnd w:id="3"/>
    </w:p>
    <w:p w:rsidR="00F378C9" w:rsidRDefault="00F378C9" w:rsidP="00F378C9">
      <w:pPr>
        <w:pStyle w:val="Titre3"/>
        <w:ind w:left="1440"/>
      </w:pPr>
      <w:bookmarkStart w:id="4" w:name="_Toc414401901"/>
      <w:r>
        <w:t>Superviseur :</w:t>
      </w:r>
      <w:bookmarkEnd w:id="4"/>
    </w:p>
    <w:p w:rsidR="00F378C9" w:rsidRPr="00F378C9" w:rsidRDefault="00F378C9" w:rsidP="00F378C9">
      <w:pPr>
        <w:pStyle w:val="Paragraphedeliste"/>
        <w:numPr>
          <w:ilvl w:val="0"/>
          <w:numId w:val="4"/>
        </w:numPr>
        <w:rPr>
          <w:lang w:val="fr-FR"/>
        </w:rPr>
      </w:pPr>
      <w:r w:rsidRPr="00F378C9">
        <w:rPr>
          <w:lang w:val="fr-FR"/>
        </w:rPr>
        <w:t xml:space="preserve">Stéphane </w:t>
      </w:r>
      <w:proofErr w:type="spellStart"/>
      <w:r>
        <w:t>Garchéry</w:t>
      </w:r>
      <w:proofErr w:type="spellEnd"/>
    </w:p>
    <w:p w:rsidR="00F378C9" w:rsidRDefault="00F378C9" w:rsidP="00F378C9">
      <w:pPr>
        <w:pStyle w:val="Titre3"/>
        <w:ind w:left="720" w:firstLine="720"/>
        <w:rPr>
          <w:lang w:val="fr-FR"/>
        </w:rPr>
      </w:pPr>
      <w:bookmarkStart w:id="5" w:name="_Toc414401902"/>
      <w:r>
        <w:rPr>
          <w:lang w:val="fr-FR"/>
        </w:rPr>
        <w:t>Eleves</w:t>
      </w:r>
      <w:bookmarkEnd w:id="5"/>
    </w:p>
    <w:p w:rsidR="00F378C9" w:rsidRPr="00F378C9" w:rsidRDefault="00E53950" w:rsidP="00F378C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Samuel Cardoso</w:t>
      </w:r>
    </w:p>
    <w:p w:rsidR="008124B9" w:rsidRDefault="008124B9" w:rsidP="00F378C9">
      <w:pPr>
        <w:pStyle w:val="Titre2"/>
        <w:ind w:left="720"/>
      </w:pPr>
      <w:bookmarkStart w:id="6" w:name="_Toc414401903"/>
      <w:r>
        <w:t>Objectifs</w:t>
      </w:r>
      <w:bookmarkEnd w:id="6"/>
    </w:p>
    <w:p w:rsidR="008124B9" w:rsidRDefault="006E7355" w:rsidP="00F378C9">
      <w:pPr>
        <w:pStyle w:val="Paragraphedeliste"/>
        <w:numPr>
          <w:ilvl w:val="0"/>
          <w:numId w:val="1"/>
        </w:numPr>
      </w:pPr>
      <w:r>
        <w:t>Utilisation d’un SDK</w:t>
      </w:r>
    </w:p>
    <w:p w:rsidR="00F378C9" w:rsidRDefault="00F378C9" w:rsidP="00F378C9">
      <w:pPr>
        <w:pStyle w:val="Paragraphedeliste"/>
        <w:numPr>
          <w:ilvl w:val="0"/>
          <w:numId w:val="1"/>
        </w:numPr>
      </w:pPr>
      <w:r>
        <w:t>Utilisation de la reconnaissance vocale</w:t>
      </w:r>
    </w:p>
    <w:p w:rsidR="006E7355" w:rsidRDefault="006E7355" w:rsidP="003D2EAF">
      <w:pPr>
        <w:pStyle w:val="Paragraphedeliste"/>
        <w:numPr>
          <w:ilvl w:val="0"/>
          <w:numId w:val="1"/>
        </w:numPr>
      </w:pPr>
      <w:r>
        <w:t>Traitement d’image avancé</w:t>
      </w:r>
    </w:p>
    <w:p w:rsidR="003D2EAF" w:rsidRDefault="00712D49" w:rsidP="003D2EAF">
      <w:pPr>
        <w:pStyle w:val="Titre1"/>
      </w:pPr>
      <w:bookmarkStart w:id="7" w:name="_Toc414401904"/>
      <w:r>
        <w:t>Analyse</w:t>
      </w:r>
      <w:bookmarkEnd w:id="7"/>
    </w:p>
    <w:p w:rsidR="003D2EAF" w:rsidRDefault="003D2EAF" w:rsidP="003D2EAF">
      <w:pPr>
        <w:pStyle w:val="Titre2"/>
        <w:ind w:firstLine="720"/>
      </w:pPr>
      <w:bookmarkStart w:id="8" w:name="_Toc414401905"/>
      <w:r>
        <w:t>Analyse concurrentielle</w:t>
      </w:r>
      <w:bookmarkEnd w:id="8"/>
    </w:p>
    <w:p w:rsidR="003D2EAF" w:rsidRDefault="003D2EAF" w:rsidP="003D2EAF">
      <w:r>
        <w:tab/>
        <w:t>Aucun programme ayant les mêmes fonctionnalités n’a été trouvé.</w:t>
      </w:r>
    </w:p>
    <w:p w:rsidR="003D2EAF" w:rsidRDefault="003D2EAF" w:rsidP="003D2EAF">
      <w:pPr>
        <w:pStyle w:val="Titre2"/>
      </w:pPr>
      <w:r>
        <w:tab/>
      </w:r>
      <w:bookmarkStart w:id="9" w:name="_Toc414401906"/>
      <w:r>
        <w:t>Cahier des charges détaillé</w:t>
      </w:r>
      <w:bookmarkEnd w:id="9"/>
    </w:p>
    <w:p w:rsidR="003D2EAF" w:rsidRPr="003D2EAF" w:rsidRDefault="003D2EAF" w:rsidP="003D2EAF">
      <w:pPr>
        <w:pStyle w:val="Titre3"/>
        <w:ind w:left="720"/>
      </w:pPr>
      <w:r>
        <w:tab/>
      </w:r>
      <w:bookmarkStart w:id="10" w:name="_Toc414401907"/>
      <w:r>
        <w:t>Définition de l’audience</w:t>
      </w:r>
      <w:bookmarkEnd w:id="10"/>
    </w:p>
    <w:p w:rsidR="003D2EAF" w:rsidRDefault="003D2EAF" w:rsidP="003D2EAF">
      <w:r>
        <w:tab/>
      </w:r>
      <w:r>
        <w:tab/>
        <w:t>Mon projet s’adresse à tout le monde.</w:t>
      </w:r>
    </w:p>
    <w:p w:rsidR="003D2EAF" w:rsidRDefault="003D2EAF" w:rsidP="003D2EAF">
      <w:pPr>
        <w:pStyle w:val="Titre3"/>
      </w:pPr>
      <w:r>
        <w:tab/>
      </w:r>
      <w:r>
        <w:tab/>
      </w:r>
      <w:bookmarkStart w:id="11" w:name="_Toc414401908"/>
      <w:r>
        <w:t>Définition du contenu et de fonctionnalités</w:t>
      </w:r>
      <w:bookmarkEnd w:id="11"/>
    </w:p>
    <w:p w:rsidR="00BC5C3B" w:rsidRDefault="00BC5C3B" w:rsidP="00BC5C3B">
      <w:pPr>
        <w:pStyle w:val="Paragraphedeliste"/>
        <w:numPr>
          <w:ilvl w:val="0"/>
          <w:numId w:val="6"/>
        </w:numPr>
      </w:pPr>
      <w:r>
        <w:t xml:space="preserve">Interface </w:t>
      </w:r>
      <w:proofErr w:type="spellStart"/>
      <w:r>
        <w:t>Mahapps.Metro</w:t>
      </w:r>
      <w:proofErr w:type="spellEnd"/>
    </w:p>
    <w:p w:rsidR="00BC5C3B" w:rsidRDefault="00BC5C3B" w:rsidP="00BC5C3B">
      <w:pPr>
        <w:pStyle w:val="Paragraphedeliste"/>
        <w:numPr>
          <w:ilvl w:val="0"/>
          <w:numId w:val="6"/>
        </w:numPr>
      </w:pPr>
      <w:r>
        <w:t>Choix du périphérique de capture</w:t>
      </w:r>
    </w:p>
    <w:p w:rsidR="00BC5C3B" w:rsidRDefault="00BC5C3B" w:rsidP="00BC5C3B">
      <w:pPr>
        <w:pStyle w:val="Paragraphedeliste"/>
        <w:numPr>
          <w:ilvl w:val="0"/>
          <w:numId w:val="6"/>
        </w:numPr>
      </w:pPr>
      <w:r>
        <w:t>Choix de la longueur de la séquence</w:t>
      </w:r>
    </w:p>
    <w:p w:rsidR="00E53950" w:rsidRDefault="00E53950" w:rsidP="00BC5C3B">
      <w:pPr>
        <w:pStyle w:val="Paragraphedeliste"/>
        <w:numPr>
          <w:ilvl w:val="0"/>
          <w:numId w:val="6"/>
        </w:numPr>
      </w:pPr>
      <w:r>
        <w:t>Commande vocale si possible</w:t>
      </w:r>
    </w:p>
    <w:p w:rsidR="002F57C6" w:rsidRPr="00BC5C3B" w:rsidRDefault="002F57C6" w:rsidP="00BC5C3B">
      <w:pPr>
        <w:pStyle w:val="Paragraphedeliste"/>
        <w:numPr>
          <w:ilvl w:val="0"/>
          <w:numId w:val="6"/>
        </w:numPr>
      </w:pPr>
      <w:r>
        <w:t>Enregistrement</w:t>
      </w:r>
    </w:p>
    <w:p w:rsidR="00BC5C3B" w:rsidRDefault="00BC5C3B" w:rsidP="00BC5C3B">
      <w:pPr>
        <w:pStyle w:val="Titre3"/>
      </w:pPr>
      <w:r>
        <w:tab/>
      </w:r>
      <w:r>
        <w:tab/>
      </w:r>
      <w:bookmarkStart w:id="12" w:name="_Toc414401909"/>
      <w:r>
        <w:t>Schéma</w:t>
      </w:r>
      <w:bookmarkEnd w:id="12"/>
      <w:r w:rsidR="003D2EAF">
        <w:tab/>
      </w:r>
      <w:r w:rsidR="003D2EAF">
        <w:tab/>
      </w:r>
    </w:p>
    <w:p w:rsidR="003D2EAF" w:rsidRPr="003D2EAF" w:rsidRDefault="00BC5C3B" w:rsidP="00BC5C3B">
      <w:pPr>
        <w:ind w:left="720" w:firstLine="720"/>
      </w:pPr>
      <w:proofErr w:type="spellStart"/>
      <w:r>
        <w:t>c.f</w:t>
      </w:r>
      <w:proofErr w:type="spellEnd"/>
      <w:r>
        <w:t xml:space="preserve"> </w:t>
      </w:r>
      <w:proofErr w:type="spellStart"/>
      <w:r>
        <w:t>Mockup</w:t>
      </w:r>
      <w:proofErr w:type="spellEnd"/>
    </w:p>
    <w:p w:rsidR="003D2EAF" w:rsidRDefault="00BC5C3B" w:rsidP="00DC41A5">
      <w:pPr>
        <w:pStyle w:val="Titre3"/>
      </w:pPr>
      <w:r>
        <w:tab/>
      </w:r>
      <w:r>
        <w:tab/>
      </w:r>
      <w:bookmarkStart w:id="13" w:name="_Toc414401910"/>
      <w:r w:rsidRPr="00DC41A5">
        <w:t>Détermination</w:t>
      </w:r>
      <w:r>
        <w:t xml:space="preserve"> des </w:t>
      </w:r>
      <w:r w:rsidR="00DC41A5">
        <w:t xml:space="preserve"> </w:t>
      </w:r>
      <w:r>
        <w:t>points faibles</w:t>
      </w:r>
      <w:bookmarkEnd w:id="13"/>
    </w:p>
    <w:p w:rsidR="00BC5C3B" w:rsidRDefault="00BC5C3B" w:rsidP="00BC5C3B">
      <w:pPr>
        <w:pStyle w:val="Paragraphedeliste"/>
        <w:numPr>
          <w:ilvl w:val="0"/>
          <w:numId w:val="5"/>
        </w:numPr>
      </w:pPr>
      <w:r>
        <w:t>Traitement des images en temps réel</w:t>
      </w:r>
    </w:p>
    <w:p w:rsidR="00BC5C3B" w:rsidRDefault="00E53950" w:rsidP="00BC5C3B">
      <w:pPr>
        <w:pStyle w:val="Paragraphedeliste"/>
        <w:numPr>
          <w:ilvl w:val="0"/>
          <w:numId w:val="5"/>
        </w:numPr>
      </w:pPr>
      <w:r>
        <w:t>Utilisation de l’image de la K</w:t>
      </w:r>
      <w:r w:rsidR="00BC5C3B">
        <w:t>inect</w:t>
      </w:r>
    </w:p>
    <w:p w:rsidR="00BC5C3B" w:rsidRDefault="00BC5C3B" w:rsidP="00BC5C3B">
      <w:pPr>
        <w:pStyle w:val="Paragraphedeliste"/>
        <w:numPr>
          <w:ilvl w:val="0"/>
          <w:numId w:val="5"/>
        </w:numPr>
      </w:pPr>
      <w:r>
        <w:t>Gestion de la mémoire, stockage des frames</w:t>
      </w:r>
    </w:p>
    <w:p w:rsidR="00BC5C3B" w:rsidRDefault="00BC5C3B">
      <w:pPr>
        <w:spacing w:line="276" w:lineRule="auto"/>
      </w:pPr>
      <w:r>
        <w:br w:type="page"/>
      </w:r>
    </w:p>
    <w:p w:rsidR="00BC5C3B" w:rsidRDefault="00BC5C3B" w:rsidP="00BC5C3B">
      <w:pPr>
        <w:pStyle w:val="Titre1"/>
      </w:pPr>
      <w:bookmarkStart w:id="14" w:name="_Toc414401911"/>
      <w:r>
        <w:lastRenderedPageBreak/>
        <w:t>Conception</w:t>
      </w:r>
      <w:bookmarkEnd w:id="14"/>
    </w:p>
    <w:p w:rsidR="00BC5C3B" w:rsidRDefault="00BC5C3B" w:rsidP="00AF46E7">
      <w:pPr>
        <w:pStyle w:val="Titre2"/>
      </w:pPr>
      <w:r>
        <w:tab/>
      </w:r>
      <w:bookmarkStart w:id="15" w:name="_Toc414401912"/>
      <w:r w:rsidR="00AF46E7">
        <w:t>Définition de la charte graphique</w:t>
      </w:r>
      <w:bookmarkEnd w:id="15"/>
    </w:p>
    <w:p w:rsidR="00C8315D" w:rsidRDefault="00C8315D" w:rsidP="00C8315D">
      <w:pPr>
        <w:pStyle w:val="Paragraphedeliste"/>
        <w:numPr>
          <w:ilvl w:val="0"/>
          <w:numId w:val="9"/>
        </w:numPr>
      </w:pPr>
      <w:proofErr w:type="spellStart"/>
      <w:r>
        <w:t>Mahapps.Metro</w:t>
      </w:r>
      <w:proofErr w:type="spellEnd"/>
    </w:p>
    <w:p w:rsidR="00AF46E7" w:rsidRDefault="00C8315D" w:rsidP="00AF46E7">
      <w:pPr>
        <w:pStyle w:val="Paragraphedeliste"/>
        <w:numPr>
          <w:ilvl w:val="0"/>
          <w:numId w:val="9"/>
        </w:numPr>
      </w:pPr>
      <w:r>
        <w:t>Orange</w:t>
      </w:r>
    </w:p>
    <w:p w:rsidR="00AF46E7" w:rsidRDefault="00AF46E7" w:rsidP="00AF46E7">
      <w:pPr>
        <w:pStyle w:val="Titre2"/>
        <w:ind w:firstLine="720"/>
      </w:pPr>
      <w:bookmarkStart w:id="16" w:name="_Toc414401913"/>
      <w:r>
        <w:t>Ressources</w:t>
      </w:r>
      <w:bookmarkEnd w:id="16"/>
    </w:p>
    <w:p w:rsidR="00AF46E7" w:rsidRDefault="002F57C6" w:rsidP="00C8315D">
      <w:pPr>
        <w:pStyle w:val="Paragraphedeliste"/>
        <w:numPr>
          <w:ilvl w:val="0"/>
          <w:numId w:val="10"/>
        </w:numPr>
      </w:pPr>
      <w:r>
        <w:t>Visual Studio 2013</w:t>
      </w:r>
    </w:p>
    <w:p w:rsidR="002F57C6" w:rsidRDefault="002F57C6" w:rsidP="002F57C6">
      <w:pPr>
        <w:pStyle w:val="Paragraphedeliste"/>
        <w:numPr>
          <w:ilvl w:val="0"/>
          <w:numId w:val="10"/>
        </w:numPr>
      </w:pPr>
      <w:r>
        <w:t>C# / WPF</w:t>
      </w:r>
    </w:p>
    <w:p w:rsidR="002F57C6" w:rsidRDefault="002F57C6" w:rsidP="002F57C6">
      <w:pPr>
        <w:pStyle w:val="Paragraphedeliste"/>
        <w:numPr>
          <w:ilvl w:val="0"/>
          <w:numId w:val="10"/>
        </w:numPr>
      </w:pPr>
      <w:r>
        <w:t>Kinect</w:t>
      </w:r>
    </w:p>
    <w:p w:rsidR="002F57C6" w:rsidRDefault="002F57C6" w:rsidP="002F57C6">
      <w:pPr>
        <w:pStyle w:val="Paragraphedeliste"/>
        <w:numPr>
          <w:ilvl w:val="0"/>
          <w:numId w:val="10"/>
        </w:numPr>
      </w:pPr>
      <w:r>
        <w:t>Webcam</w:t>
      </w:r>
    </w:p>
    <w:p w:rsidR="00AF46E7" w:rsidRDefault="00AF46E7" w:rsidP="00AF46E7">
      <w:pPr>
        <w:pStyle w:val="Titre1"/>
      </w:pPr>
      <w:bookmarkStart w:id="17" w:name="_Toc414401914"/>
      <w:r>
        <w:t>Réalisation</w:t>
      </w:r>
      <w:bookmarkEnd w:id="17"/>
    </w:p>
    <w:p w:rsidR="00C8315D" w:rsidRDefault="009A7457" w:rsidP="00C8315D">
      <w:r>
        <w:t>Durant la réalisation du projet, plusieurs problèmes ont dû être surmontés :</w:t>
      </w:r>
    </w:p>
    <w:p w:rsidR="009A7457" w:rsidRDefault="009A7457" w:rsidP="00C8315D">
      <w:pPr>
        <w:pStyle w:val="Paragraphedeliste"/>
        <w:numPr>
          <w:ilvl w:val="0"/>
          <w:numId w:val="12"/>
        </w:numPr>
      </w:pPr>
      <w:r>
        <w:t xml:space="preserve">Le code servant à assembler les frames n’était pas assez rapide et optimisé au début conduisant au </w:t>
      </w:r>
      <w:r w:rsidR="00E552B6">
        <w:t>blocage</w:t>
      </w:r>
      <w:r>
        <w:t xml:space="preserve"> complet de l’application.</w:t>
      </w:r>
      <w:r w:rsidR="00AC6144">
        <w:t xml:space="preserve"> La </w:t>
      </w:r>
      <w:r w:rsidR="00120F28">
        <w:t>méthode</w:t>
      </w:r>
      <w:r w:rsidR="00AC6144">
        <w:t xml:space="preserve"> de </w:t>
      </w:r>
      <w:r w:rsidR="00120F28">
        <w:t>résolution</w:t>
      </w:r>
      <w:r w:rsidR="00AC6144">
        <w:t xml:space="preserve"> trouve a été d’</w:t>
      </w:r>
      <w:r w:rsidR="00120F28">
        <w:t>accéder</w:t>
      </w:r>
      <w:r w:rsidR="00AC6144">
        <w:t xml:space="preserve"> a l’image par un pointeur et non </w:t>
      </w:r>
      <w:r w:rsidR="00120F28">
        <w:t>à</w:t>
      </w:r>
      <w:r w:rsidR="00AC6144">
        <w:t xml:space="preserve"> l’aide de </w:t>
      </w:r>
      <w:proofErr w:type="spellStart"/>
      <w:proofErr w:type="gramStart"/>
      <w:r w:rsidR="00AC6144">
        <w:t>getpixel</w:t>
      </w:r>
      <w:proofErr w:type="spellEnd"/>
      <w:r w:rsidR="00E552B6">
        <w:t>(</w:t>
      </w:r>
      <w:proofErr w:type="gramEnd"/>
      <w:r w:rsidR="00E552B6">
        <w:t>)</w:t>
      </w:r>
      <w:r w:rsidR="00AC6144">
        <w:t>.</w:t>
      </w:r>
    </w:p>
    <w:p w:rsidR="00E552B6" w:rsidRDefault="00E552B6" w:rsidP="00E552B6">
      <w:pPr>
        <w:pStyle w:val="Paragraphedeliste"/>
      </w:pPr>
    </w:p>
    <w:p w:rsidR="00AC6144" w:rsidRDefault="00AC6144" w:rsidP="00AC6144">
      <w:pPr>
        <w:pStyle w:val="Paragraphedeliste"/>
        <w:numPr>
          <w:ilvl w:val="0"/>
          <w:numId w:val="12"/>
        </w:numPr>
      </w:pPr>
      <w:r>
        <w:t xml:space="preserve">L’option de sauvegarde de la </w:t>
      </w:r>
      <w:r w:rsidR="00120F28">
        <w:t>vidéo</w:t>
      </w:r>
      <w:r>
        <w:t xml:space="preserve"> final a </w:t>
      </w:r>
      <w:r w:rsidR="00120F28">
        <w:t>posé</w:t>
      </w:r>
      <w:r>
        <w:t xml:space="preserve"> </w:t>
      </w:r>
      <w:r w:rsidR="00120F28">
        <w:t>problème</w:t>
      </w:r>
      <w:r>
        <w:t xml:space="preserve"> car </w:t>
      </w:r>
      <w:r w:rsidR="00120F28">
        <w:t xml:space="preserve">je sauvegardais </w:t>
      </w:r>
      <w:r>
        <w:t>toutes les frames ce qui remplissait une liste est</w:t>
      </w:r>
      <w:r w:rsidR="00120F28">
        <w:t xml:space="preserve"> provoquait une utilisation complète de la mémoire</w:t>
      </w:r>
      <w:r>
        <w:t xml:space="preserve">. J’ai </w:t>
      </w:r>
      <w:r w:rsidR="00120F28">
        <w:t>dû</w:t>
      </w:r>
      <w:r>
        <w:t xml:space="preserve"> donc choisir entre permettre </w:t>
      </w:r>
      <w:r w:rsidR="00120F28">
        <w:t>à</w:t>
      </w:r>
      <w:r>
        <w:t xml:space="preserve"> l’utilisateur de choisir si sa session sera </w:t>
      </w:r>
      <w:r w:rsidR="00120F28">
        <w:t>enregistrée</w:t>
      </w:r>
      <w:r>
        <w:t xml:space="preserve"> ou pas</w:t>
      </w:r>
      <w:r w:rsidR="00120F28">
        <w:t>,</w:t>
      </w:r>
      <w:r>
        <w:t xml:space="preserve"> ou limiter la sauvegarde a la </w:t>
      </w:r>
      <w:r w:rsidR="00120F28">
        <w:t>séquence</w:t>
      </w:r>
      <w:r>
        <w:t xml:space="preserve"> </w:t>
      </w:r>
      <w:r w:rsidR="00120F28">
        <w:t>affichée</w:t>
      </w:r>
      <w:r>
        <w:t xml:space="preserve"> et non </w:t>
      </w:r>
      <w:r w:rsidR="00120F28">
        <w:t>à</w:t>
      </w:r>
      <w:r>
        <w:t xml:space="preserve"> l’</w:t>
      </w:r>
      <w:r w:rsidR="00120F28">
        <w:t>entière</w:t>
      </w:r>
      <w:r>
        <w:t xml:space="preserve"> </w:t>
      </w:r>
      <w:r w:rsidR="00120F28">
        <w:t>séquence</w:t>
      </w:r>
      <w:r>
        <w:t xml:space="preserve"> de la session.</w:t>
      </w:r>
    </w:p>
    <w:p w:rsidR="00C8315D" w:rsidRPr="0059570D" w:rsidRDefault="0059570D" w:rsidP="0059570D">
      <w:pPr>
        <w:pStyle w:val="Titre1"/>
      </w:pPr>
      <w:bookmarkStart w:id="18" w:name="_Toc414401915"/>
      <w:r>
        <w:t>La vie du projet</w:t>
      </w:r>
      <w:bookmarkEnd w:id="18"/>
    </w:p>
    <w:p w:rsidR="00C8315D" w:rsidRDefault="009A7457" w:rsidP="00C8315D">
      <w:r>
        <w:t xml:space="preserve">La factorisation ainsi que le choix du modèle de développement du projet a subi de nombreux changement tout au long du développement de celui-ci. Mais pour finir, le concept Modèle-Vue </w:t>
      </w:r>
      <w:r w:rsidR="00C124EE">
        <w:t>a</w:t>
      </w:r>
      <w:r>
        <w:t xml:space="preserve"> été retenu.</w:t>
      </w:r>
    </w:p>
    <w:p w:rsidR="00120F28" w:rsidRDefault="00C8315D" w:rsidP="00C124EE">
      <w:pPr>
        <w:pStyle w:val="Titre1"/>
      </w:pPr>
      <w:bookmarkStart w:id="19" w:name="_Toc414401916"/>
      <w:r>
        <w:t>Conclusion</w:t>
      </w:r>
      <w:bookmarkEnd w:id="19"/>
    </w:p>
    <w:p w:rsidR="009A7457" w:rsidRDefault="009A7457" w:rsidP="009A7457">
      <w:r>
        <w:t>Les objectifs du projet sont atteint tous les points sont présent dans l’application :</w:t>
      </w:r>
    </w:p>
    <w:p w:rsidR="009A7457" w:rsidRDefault="00120F28" w:rsidP="009A7457">
      <w:pPr>
        <w:pStyle w:val="Paragraphedeliste"/>
        <w:numPr>
          <w:ilvl w:val="0"/>
          <w:numId w:val="11"/>
        </w:numPr>
      </w:pPr>
      <w:r>
        <w:t>L’Interface est totalement gérée</w:t>
      </w:r>
      <w:r w:rsidR="009A7457">
        <w:t xml:space="preserve"> par WPF, modulable et flexible.</w:t>
      </w:r>
    </w:p>
    <w:p w:rsidR="009A7457" w:rsidRDefault="009A7457" w:rsidP="009A7457">
      <w:pPr>
        <w:pStyle w:val="Paragraphedeliste"/>
        <w:numPr>
          <w:ilvl w:val="0"/>
          <w:numId w:val="11"/>
        </w:numPr>
      </w:pPr>
      <w:r>
        <w:t>La Kinect est pr</w:t>
      </w:r>
      <w:r w:rsidR="00120F28">
        <w:t xml:space="preserve">ise en charge </w:t>
      </w:r>
      <w:r>
        <w:t>ainsi que la gestion des commandes vocales.</w:t>
      </w:r>
    </w:p>
    <w:p w:rsidR="009A7457" w:rsidRDefault="009A7457" w:rsidP="009A7457">
      <w:pPr>
        <w:pStyle w:val="Paragraphedeliste"/>
        <w:numPr>
          <w:ilvl w:val="0"/>
          <w:numId w:val="11"/>
        </w:numPr>
      </w:pPr>
      <w:r>
        <w:t>La Webcam conventionnelle est aussi prise en charge.</w:t>
      </w:r>
      <w:r w:rsidR="00120F28">
        <w:t xml:space="preserve"> *Bonus*</w:t>
      </w:r>
    </w:p>
    <w:p w:rsidR="009A7457" w:rsidRDefault="009A7457" w:rsidP="009A7457">
      <w:pPr>
        <w:pStyle w:val="Paragraphedeliste"/>
        <w:numPr>
          <w:ilvl w:val="0"/>
          <w:numId w:val="11"/>
        </w:numPr>
      </w:pPr>
      <w:r>
        <w:t>La gestion d’assemblage des frames est correcte et fonctionne.</w:t>
      </w:r>
    </w:p>
    <w:p w:rsidR="009A7457" w:rsidRDefault="009A7457" w:rsidP="009A7457">
      <w:pPr>
        <w:pStyle w:val="Paragraphedeliste"/>
        <w:numPr>
          <w:ilvl w:val="0"/>
          <w:numId w:val="11"/>
        </w:numPr>
      </w:pPr>
      <w:r>
        <w:t>Les performances sont bonnes !</w:t>
      </w:r>
    </w:p>
    <w:p w:rsidR="00F85E9C" w:rsidRDefault="00120F28" w:rsidP="00120F28">
      <w:pPr>
        <w:pStyle w:val="Paragraphedeliste"/>
        <w:numPr>
          <w:ilvl w:val="0"/>
          <w:numId w:val="11"/>
        </w:numPr>
      </w:pPr>
      <w:r>
        <w:t>Bref, une réussite !</w:t>
      </w:r>
    </w:p>
    <w:p w:rsidR="00620008" w:rsidRDefault="00F85E9C" w:rsidP="00F85E9C">
      <w:r>
        <w:t xml:space="preserve">Concernant le code, il y a réellement un besoin de repenser le nom des méthodes dans leur classe respective, certaine ne sont pas cohérente, ne pas hésiter </w:t>
      </w:r>
      <w:proofErr w:type="gramStart"/>
      <w:r>
        <w:t>a</w:t>
      </w:r>
      <w:proofErr w:type="gramEnd"/>
      <w:r>
        <w:t xml:space="preserve"> afficher le diagramme de classe plus rapidement que la veille du rendu du travail.</w:t>
      </w:r>
      <w:r w:rsidR="00620008">
        <w:br w:type="page"/>
      </w:r>
    </w:p>
    <w:p w:rsidR="00926076" w:rsidRDefault="00620008" w:rsidP="00926076">
      <w:pPr>
        <w:pStyle w:val="Titre1"/>
      </w:pPr>
      <w:bookmarkStart w:id="20" w:name="_Toc414401917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8720" behindDoc="0" locked="0" layoutInCell="1" allowOverlap="1" wp14:anchorId="1EE83B65" wp14:editId="4E3B44B8">
            <wp:simplePos x="0" y="0"/>
            <wp:positionH relativeFrom="column">
              <wp:posOffset>-5080</wp:posOffset>
            </wp:positionH>
            <wp:positionV relativeFrom="paragraph">
              <wp:posOffset>878840</wp:posOffset>
            </wp:positionV>
            <wp:extent cx="6219825" cy="7477125"/>
            <wp:effectExtent l="0" t="0" r="9525" b="9525"/>
            <wp:wrapTopAndBottom/>
            <wp:docPr id="18" name="Image 18" descr="C:\Users\REBELOS_INFO\Downloads\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BELOS_INFO\Downloads\my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Mockup</w:t>
      </w:r>
      <w:bookmarkEnd w:id="20"/>
    </w:p>
    <w:p w:rsidR="004A2134" w:rsidRPr="004A2134" w:rsidRDefault="00926076" w:rsidP="00071C0C">
      <w:pPr>
        <w:spacing w:line="276" w:lineRule="auto"/>
      </w:pPr>
      <w:r>
        <w:br w:type="page"/>
      </w:r>
      <w:r w:rsidR="00F85E9C">
        <w:rPr>
          <w:noProof/>
          <w:lang w:val="en-US" w:eastAsia="en-US"/>
        </w:rPr>
        <w:lastRenderedPageBreak/>
        <w:drawing>
          <wp:inline distT="0" distB="0" distL="0" distR="0" wp14:anchorId="71A1B4A0" wp14:editId="639B6332">
            <wp:extent cx="9270091" cy="5857193"/>
            <wp:effectExtent l="0" t="7938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4843" cy="58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134" w:rsidRPr="004A2134">
      <w:footerReference w:type="default" r:id="rId13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BE" w:rsidRDefault="005839BE">
      <w:pPr>
        <w:spacing w:after="0" w:line="240" w:lineRule="auto"/>
      </w:pPr>
      <w:r>
        <w:separator/>
      </w:r>
    </w:p>
  </w:endnote>
  <w:endnote w:type="continuationSeparator" w:id="0">
    <w:p w:rsidR="005839BE" w:rsidRDefault="0058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01" w:rsidRDefault="0035144D">
    <w:pPr>
      <w:pStyle w:val="Pieddepage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7A01" w:rsidRDefault="00A77A01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A77A01" w:rsidRDefault="00A77A01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7A01" w:rsidRDefault="0035144D">
                          <w:pPr>
                            <w:jc w:val="right"/>
                            <w:rPr>
                              <w:b/>
                              <w:bCs/>
                              <w:color w:val="292934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292934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292934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292934" w:themeColor="text1"/>
                              <w:sz w:val="44"/>
                            </w:rPr>
                            <w:fldChar w:fldCharType="separate"/>
                          </w:r>
                          <w:r w:rsidR="00D44518" w:rsidRPr="00D44518">
                            <w:rPr>
                              <w:b/>
                              <w:bCs/>
                              <w:noProof/>
                              <w:color w:val="292934" w:themeColor="text1"/>
                              <w:sz w:val="44"/>
                              <w:lang w:val="fr-FR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292934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A77A01" w:rsidRDefault="0035144D">
                    <w:pPr>
                      <w:jc w:val="right"/>
                      <w:rPr>
                        <w:b/>
                        <w:bCs/>
                        <w:color w:val="292934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292934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292934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292934" w:themeColor="text1"/>
                        <w:sz w:val="44"/>
                      </w:rPr>
                      <w:fldChar w:fldCharType="separate"/>
                    </w:r>
                    <w:r w:rsidR="00D44518" w:rsidRPr="00D44518">
                      <w:rPr>
                        <w:b/>
                        <w:bCs/>
                        <w:noProof/>
                        <w:color w:val="292934" w:themeColor="text1"/>
                        <w:sz w:val="44"/>
                        <w:lang w:val="fr-FR"/>
                      </w:rPr>
                      <w:t>1</w:t>
                    </w:r>
                    <w:r>
                      <w:rPr>
                        <w:b/>
                        <w:bCs/>
                        <w:color w:val="292934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#292934 [3213]"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#292934 [3213]" stroked="f"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2533c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BE" w:rsidRDefault="005839BE">
      <w:pPr>
        <w:spacing w:after="0" w:line="240" w:lineRule="auto"/>
      </w:pPr>
      <w:r>
        <w:separator/>
      </w:r>
    </w:p>
  </w:footnote>
  <w:footnote w:type="continuationSeparator" w:id="0">
    <w:p w:rsidR="005839BE" w:rsidRDefault="00583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72E"/>
    <w:multiLevelType w:val="hybridMultilevel"/>
    <w:tmpl w:val="268AE356"/>
    <w:lvl w:ilvl="0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5F515B"/>
    <w:multiLevelType w:val="hybridMultilevel"/>
    <w:tmpl w:val="98C8B0BC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747F7A"/>
    <w:multiLevelType w:val="hybridMultilevel"/>
    <w:tmpl w:val="934896EE"/>
    <w:lvl w:ilvl="0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5466C1E"/>
    <w:multiLevelType w:val="hybridMultilevel"/>
    <w:tmpl w:val="0FC8EA9C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185AA4"/>
    <w:multiLevelType w:val="hybridMultilevel"/>
    <w:tmpl w:val="05804FF4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97704C"/>
    <w:multiLevelType w:val="hybridMultilevel"/>
    <w:tmpl w:val="94F0278C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C849B3"/>
    <w:multiLevelType w:val="hybridMultilevel"/>
    <w:tmpl w:val="42F2AF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373A0"/>
    <w:multiLevelType w:val="hybridMultilevel"/>
    <w:tmpl w:val="0D4429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336BB"/>
    <w:multiLevelType w:val="hybridMultilevel"/>
    <w:tmpl w:val="CDF4B202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2665704"/>
    <w:multiLevelType w:val="hybridMultilevel"/>
    <w:tmpl w:val="A3D82AC8"/>
    <w:lvl w:ilvl="0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A0837B4"/>
    <w:multiLevelType w:val="multilevel"/>
    <w:tmpl w:val="6AB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13161"/>
    <w:multiLevelType w:val="hybridMultilevel"/>
    <w:tmpl w:val="25A47928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9080319"/>
    <w:multiLevelType w:val="hybridMultilevel"/>
    <w:tmpl w:val="24CC2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C2"/>
    <w:rsid w:val="00071C0C"/>
    <w:rsid w:val="00120F28"/>
    <w:rsid w:val="001258F7"/>
    <w:rsid w:val="002473C2"/>
    <w:rsid w:val="00284C98"/>
    <w:rsid w:val="002F57C6"/>
    <w:rsid w:val="003201F8"/>
    <w:rsid w:val="0035144D"/>
    <w:rsid w:val="003D2EAF"/>
    <w:rsid w:val="00404B24"/>
    <w:rsid w:val="004A2134"/>
    <w:rsid w:val="0054192F"/>
    <w:rsid w:val="005839BE"/>
    <w:rsid w:val="0059570D"/>
    <w:rsid w:val="005B605D"/>
    <w:rsid w:val="00620008"/>
    <w:rsid w:val="006E7355"/>
    <w:rsid w:val="00712D49"/>
    <w:rsid w:val="008124B9"/>
    <w:rsid w:val="00833EA2"/>
    <w:rsid w:val="00861AB6"/>
    <w:rsid w:val="00926076"/>
    <w:rsid w:val="009A7457"/>
    <w:rsid w:val="00A77A01"/>
    <w:rsid w:val="00AC6144"/>
    <w:rsid w:val="00AF46E7"/>
    <w:rsid w:val="00B86D14"/>
    <w:rsid w:val="00BC5C3B"/>
    <w:rsid w:val="00C124EE"/>
    <w:rsid w:val="00C8315D"/>
    <w:rsid w:val="00D44518"/>
    <w:rsid w:val="00D57ABE"/>
    <w:rsid w:val="00DC41A5"/>
    <w:rsid w:val="00E53950"/>
    <w:rsid w:val="00E552B6"/>
    <w:rsid w:val="00ED6C6B"/>
    <w:rsid w:val="00F36C30"/>
    <w:rsid w:val="00F378C9"/>
    <w:rsid w:val="00F8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2533C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3A29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6B7C7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2533C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B7C71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93A299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D2533C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93A29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6B7C7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2533C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6B7C71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93A299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292934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292934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2533C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2533C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93A299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93A299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292934" w:themeColor="text1"/>
        <w:bottom w:val="single" w:sz="18" w:space="5" w:color="D2533C" w:themeColor="text2"/>
      </w:pBdr>
      <w:spacing w:before="200" w:after="280" w:line="360" w:lineRule="auto"/>
    </w:pPr>
    <w:rPr>
      <w:b/>
      <w:bCs/>
      <w:i/>
      <w:iCs/>
      <w:color w:val="8A8AA2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8A8AA2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93A299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2533C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AD8F67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AD8F67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47534C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1">
    <w:name w:val="toc 1"/>
    <w:basedOn w:val="Normal"/>
    <w:next w:val="Normal"/>
    <w:autoRedefine/>
    <w:uiPriority w:val="39"/>
    <w:unhideWhenUsed/>
    <w:rsid w:val="003D2E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E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D2E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2E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2533C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3A29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6B7C7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2533C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B7C71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93A299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D2533C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93A29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6B7C7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2533C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6B7C71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93A299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292934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292934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2533C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2533C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93A299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93A299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292934" w:themeColor="text1"/>
        <w:bottom w:val="single" w:sz="18" w:space="5" w:color="D2533C" w:themeColor="text2"/>
      </w:pBdr>
      <w:spacing w:before="200" w:after="280" w:line="360" w:lineRule="auto"/>
    </w:pPr>
    <w:rPr>
      <w:b/>
      <w:bCs/>
      <w:i/>
      <w:iCs/>
      <w:color w:val="8A8AA2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8A8AA2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93A299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2533C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AD8F67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AD8F67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47534C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1">
    <w:name w:val="toc 1"/>
    <w:basedOn w:val="Normal"/>
    <w:next w:val="Normal"/>
    <w:autoRedefine/>
    <w:uiPriority w:val="39"/>
    <w:unhideWhenUsed/>
    <w:rsid w:val="003D2E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E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D2E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2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LOS_INFO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larté">
  <a:themeElements>
    <a:clrScheme name="Clarté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té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7FA37-0527-4D53-AB0A-5EE82C8E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523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VideoLooper</vt:lpstr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VideoLooper</dc:title>
  <dc:subject>Samuel Cardoso</dc:subject>
  <dc:creator>Utilisateur Windows</dc:creator>
  <cp:lastModifiedBy>R3</cp:lastModifiedBy>
  <cp:revision>16</cp:revision>
  <dcterms:created xsi:type="dcterms:W3CDTF">2015-03-04T12:03:00Z</dcterms:created>
  <dcterms:modified xsi:type="dcterms:W3CDTF">2015-03-17T23:29:00Z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